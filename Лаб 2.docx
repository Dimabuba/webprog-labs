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65B5DC87" w:rsidR="00203C1F" w:rsidRPr="00F570B4" w:rsidRDefault="00203C1F" w:rsidP="00203C1F">
      <w:pPr>
        <w:jc w:val="center"/>
        <w:rPr>
          <w:b/>
          <w:bCs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E73405">
        <w:rPr>
          <w:b/>
          <w:bCs/>
        </w:rPr>
        <w:t>2</w:t>
      </w:r>
    </w:p>
    <w:p w14:paraId="0C23AC52" w14:textId="66D68EFC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E73405" w:rsidRPr="00E73405">
        <w:rPr>
          <w:lang w:val="uk-UA"/>
        </w:rPr>
        <w:t>Перевірка роботи CGI-застосувань</w:t>
      </w:r>
    </w:p>
    <w:p w14:paraId="4F967D89" w14:textId="4A3C2613" w:rsidR="00203C1F" w:rsidRPr="009877A6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3A25D3" w:rsidRPr="003A25D3">
        <w:rPr>
          <w:lang w:val="uk-UA"/>
        </w:rPr>
        <w:t xml:space="preserve">Навчитися </w:t>
      </w:r>
      <w:proofErr w:type="spellStart"/>
      <w:r w:rsidR="003A25D3" w:rsidRPr="003A25D3">
        <w:rPr>
          <w:lang w:val="uk-UA"/>
        </w:rPr>
        <w:t>емулювати</w:t>
      </w:r>
      <w:proofErr w:type="spellEnd"/>
      <w:r w:rsidR="003A25D3" w:rsidRPr="003A25D3">
        <w:rPr>
          <w:lang w:val="uk-UA"/>
        </w:rPr>
        <w:t xml:space="preserve"> HTTP-запити різної складності, досліджувати поведінку сервера, аналізувати хід авторизації та помилки різних запитів.</w:t>
      </w:r>
    </w:p>
    <w:p w14:paraId="45EA8B08" w14:textId="3CB89A3D" w:rsidR="00203C1F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378E9B06" w14:textId="77777777" w:rsidR="00E73405" w:rsidRDefault="00E73405" w:rsidP="00203C1F">
      <w:pPr>
        <w:jc w:val="center"/>
        <w:rPr>
          <w:b/>
          <w:bCs/>
          <w:lang w:val="uk-UA"/>
        </w:rPr>
      </w:pPr>
    </w:p>
    <w:p w14:paraId="20888719" w14:textId="77777777" w:rsidR="00E73405" w:rsidRDefault="00E73405" w:rsidP="00E73405">
      <w:pPr>
        <w:spacing w:after="176" w:line="270" w:lineRule="auto"/>
        <w:rPr>
          <w:b/>
          <w:lang w:val="uk-UA"/>
        </w:rPr>
      </w:pPr>
    </w:p>
    <w:p w14:paraId="30B39649" w14:textId="77777777" w:rsidR="00E73405" w:rsidRDefault="00E73405" w:rsidP="00E73405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28D2D6CE" wp14:editId="3B875F00">
            <wp:extent cx="2945642" cy="1500997"/>
            <wp:effectExtent l="0" t="0" r="7620" b="4445"/>
            <wp:docPr id="136080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09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394" cy="15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E5D" w14:textId="77777777" w:rsidR="00E73405" w:rsidRDefault="00E73405" w:rsidP="00E73405">
      <w:pPr>
        <w:spacing w:after="176" w:line="270" w:lineRule="auto"/>
        <w:rPr>
          <w:b/>
          <w:lang w:val="uk-UA"/>
        </w:rPr>
      </w:pPr>
    </w:p>
    <w:p w14:paraId="74993DF1" w14:textId="77777777" w:rsidR="00E73405" w:rsidRDefault="00E73405" w:rsidP="00E73405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53544563" wp14:editId="62F6BE41">
            <wp:extent cx="2889849" cy="1872504"/>
            <wp:effectExtent l="0" t="0" r="6350" b="0"/>
            <wp:docPr id="82971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1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259" cy="18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5F8" w14:textId="77777777" w:rsidR="00E73405" w:rsidRDefault="00E73405" w:rsidP="00E73405">
      <w:pPr>
        <w:spacing w:after="176" w:line="270" w:lineRule="auto"/>
        <w:rPr>
          <w:b/>
          <w:lang w:val="uk-UA"/>
        </w:rPr>
      </w:pPr>
    </w:p>
    <w:p w14:paraId="71897866" w14:textId="77777777" w:rsidR="00E73405" w:rsidRDefault="00E73405" w:rsidP="00E73405">
      <w:pPr>
        <w:spacing w:after="176" w:line="270" w:lineRule="auto"/>
        <w:rPr>
          <w:b/>
          <w:lang w:val="uk-UA"/>
        </w:rPr>
      </w:pPr>
    </w:p>
    <w:p w14:paraId="35EA3512" w14:textId="77777777" w:rsidR="00E73405" w:rsidRPr="00E73405" w:rsidRDefault="00E73405" w:rsidP="00E73405">
      <w:pPr>
        <w:spacing w:after="176" w:line="270" w:lineRule="auto"/>
        <w:ind w:left="3540"/>
        <w:rPr>
          <w:b/>
          <w:lang w:val="uk-UA"/>
        </w:rPr>
      </w:pPr>
      <w:r w:rsidRPr="00E73405">
        <w:rPr>
          <w:b/>
          <w:lang w:val="uk-UA"/>
        </w:rPr>
        <w:t>Контрольні питання</w:t>
      </w:r>
    </w:p>
    <w:p w14:paraId="7502CA61" w14:textId="77777777" w:rsidR="00E73405" w:rsidRDefault="00E73405" w:rsidP="00E73405">
      <w:pPr>
        <w:pStyle w:val="af0"/>
        <w:numPr>
          <w:ilvl w:val="0"/>
          <w:numId w:val="33"/>
        </w:numPr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Що таке CGI?</w:t>
      </w:r>
    </w:p>
    <w:p w14:paraId="10708BB8" w14:textId="23CABC1B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CGI (</w:t>
      </w:r>
      <w:proofErr w:type="spellStart"/>
      <w:r w:rsidRPr="00E73405">
        <w:rPr>
          <w:bCs/>
          <w:lang w:val="uk-UA"/>
        </w:rPr>
        <w:t>Common</w:t>
      </w:r>
      <w:proofErr w:type="spellEnd"/>
      <w:r w:rsidRPr="00E73405">
        <w:rPr>
          <w:bCs/>
          <w:lang w:val="uk-UA"/>
        </w:rPr>
        <w:t xml:space="preserve"> </w:t>
      </w:r>
      <w:proofErr w:type="spellStart"/>
      <w:r w:rsidRPr="00E73405">
        <w:rPr>
          <w:bCs/>
          <w:lang w:val="uk-UA"/>
        </w:rPr>
        <w:t>Gateway</w:t>
      </w:r>
      <w:proofErr w:type="spellEnd"/>
      <w:r w:rsidRPr="00E73405">
        <w:rPr>
          <w:bCs/>
          <w:lang w:val="uk-UA"/>
        </w:rPr>
        <w:t xml:space="preserve"> </w:t>
      </w:r>
      <w:proofErr w:type="spellStart"/>
      <w:r w:rsidRPr="00E73405">
        <w:rPr>
          <w:bCs/>
          <w:lang w:val="uk-UA"/>
        </w:rPr>
        <w:t>Interface</w:t>
      </w:r>
      <w:proofErr w:type="spellEnd"/>
      <w:r w:rsidRPr="00E73405">
        <w:rPr>
          <w:bCs/>
          <w:lang w:val="uk-UA"/>
        </w:rPr>
        <w:t>) - це стандартний інтерфейс, який дозволяє веб-серверам взаємодіяти з зовнішніми програмами чи скриптами</w:t>
      </w:r>
    </w:p>
    <w:p w14:paraId="1EBB3E21" w14:textId="77777777" w:rsidR="00E73405" w:rsidRDefault="00E73405" w:rsidP="00E73405">
      <w:pPr>
        <w:pStyle w:val="af0"/>
        <w:numPr>
          <w:ilvl w:val="0"/>
          <w:numId w:val="33"/>
        </w:numPr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 xml:space="preserve">Як додати до веб-серверу можливість виконувати застосування на мові </w:t>
      </w:r>
      <w:proofErr w:type="spellStart"/>
      <w:r w:rsidRPr="00E73405">
        <w:rPr>
          <w:bCs/>
          <w:lang w:val="uk-UA"/>
        </w:rPr>
        <w:t>perl</w:t>
      </w:r>
      <w:proofErr w:type="spellEnd"/>
      <w:r w:rsidRPr="00E73405">
        <w:rPr>
          <w:bCs/>
          <w:lang w:val="uk-UA"/>
        </w:rPr>
        <w:t>?</w:t>
      </w:r>
    </w:p>
    <w:p w14:paraId="6C6A23F5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 xml:space="preserve">Встановити </w:t>
      </w:r>
      <w:proofErr w:type="spellStart"/>
      <w:r w:rsidRPr="00E73405">
        <w:rPr>
          <w:bCs/>
          <w:lang w:val="uk-UA"/>
        </w:rPr>
        <w:t>Perl</w:t>
      </w:r>
      <w:proofErr w:type="spellEnd"/>
      <w:r w:rsidRPr="00E73405">
        <w:rPr>
          <w:bCs/>
          <w:lang w:val="uk-UA"/>
        </w:rPr>
        <w:t xml:space="preserve"> на сервер.</w:t>
      </w:r>
    </w:p>
    <w:p w14:paraId="3EF261FE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Створити CGI-скрипт (".</w:t>
      </w:r>
      <w:proofErr w:type="spellStart"/>
      <w:r w:rsidRPr="00E73405">
        <w:rPr>
          <w:bCs/>
          <w:lang w:val="uk-UA"/>
        </w:rPr>
        <w:t>cgi</w:t>
      </w:r>
      <w:proofErr w:type="spellEnd"/>
      <w:r w:rsidRPr="00E73405">
        <w:rPr>
          <w:bCs/>
          <w:lang w:val="uk-UA"/>
        </w:rPr>
        <w:t>" або ".</w:t>
      </w:r>
      <w:proofErr w:type="spellStart"/>
      <w:r w:rsidRPr="00E73405">
        <w:rPr>
          <w:bCs/>
          <w:lang w:val="uk-UA"/>
        </w:rPr>
        <w:t>pl</w:t>
      </w:r>
      <w:proofErr w:type="spellEnd"/>
      <w:r w:rsidRPr="00E73405">
        <w:rPr>
          <w:bCs/>
          <w:lang w:val="uk-UA"/>
        </w:rPr>
        <w:t>").</w:t>
      </w:r>
    </w:p>
    <w:p w14:paraId="73A62E01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Розмістити його в каталозі для виконання CGI.</w:t>
      </w:r>
    </w:p>
    <w:p w14:paraId="493FC94F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У конфігураційному файлі веб-сервера дозволити виконання CGI та вказати шлях до каталогу із скриптами.</w:t>
      </w:r>
    </w:p>
    <w:p w14:paraId="45B3731F" w14:textId="2F1AB9BC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Перезавантажити веб-сервер.</w:t>
      </w:r>
    </w:p>
    <w:p w14:paraId="2F537FF4" w14:textId="77777777" w:rsidR="00E73405" w:rsidRPr="00E73405" w:rsidRDefault="00E73405" w:rsidP="00E73405">
      <w:pPr>
        <w:pStyle w:val="af0"/>
        <w:numPr>
          <w:ilvl w:val="0"/>
          <w:numId w:val="33"/>
        </w:numPr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В яких випадках застосовують CGI?</w:t>
      </w:r>
    </w:p>
    <w:p w14:paraId="60657640" w14:textId="77777777" w:rsidR="00E73405" w:rsidRDefault="00E73405" w:rsidP="00E73405">
      <w:pPr>
        <w:pStyle w:val="af0"/>
        <w:spacing w:after="176" w:line="270" w:lineRule="auto"/>
        <w:rPr>
          <w:bCs/>
          <w:lang/>
        </w:rPr>
      </w:pPr>
    </w:p>
    <w:p w14:paraId="547B79B0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lastRenderedPageBreak/>
        <w:t>CGI (</w:t>
      </w:r>
      <w:proofErr w:type="spellStart"/>
      <w:r w:rsidRPr="00E73405">
        <w:rPr>
          <w:bCs/>
          <w:lang w:val="uk-UA"/>
        </w:rPr>
        <w:t>Common</w:t>
      </w:r>
      <w:proofErr w:type="spellEnd"/>
      <w:r w:rsidRPr="00E73405">
        <w:rPr>
          <w:bCs/>
          <w:lang w:val="uk-UA"/>
        </w:rPr>
        <w:t xml:space="preserve"> </w:t>
      </w:r>
      <w:proofErr w:type="spellStart"/>
      <w:r w:rsidRPr="00E73405">
        <w:rPr>
          <w:bCs/>
          <w:lang w:val="uk-UA"/>
        </w:rPr>
        <w:t>Gateway</w:t>
      </w:r>
      <w:proofErr w:type="spellEnd"/>
      <w:r w:rsidRPr="00E73405">
        <w:rPr>
          <w:bCs/>
          <w:lang w:val="uk-UA"/>
        </w:rPr>
        <w:t xml:space="preserve"> </w:t>
      </w:r>
      <w:proofErr w:type="spellStart"/>
      <w:r w:rsidRPr="00E73405">
        <w:rPr>
          <w:bCs/>
          <w:lang w:val="uk-UA"/>
        </w:rPr>
        <w:t>Interface</w:t>
      </w:r>
      <w:proofErr w:type="spellEnd"/>
      <w:r w:rsidRPr="00E73405">
        <w:rPr>
          <w:bCs/>
          <w:lang w:val="uk-UA"/>
        </w:rPr>
        <w:t>) використовується в таких випадках:</w:t>
      </w:r>
    </w:p>
    <w:p w14:paraId="1FF83838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Динамічне використання веб-сайту, коли потрібно обробляти дані з форм, отримувати доступ до баз даних та генерувати відповіді на льоту.</w:t>
      </w:r>
    </w:p>
    <w:p w14:paraId="109189AC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Запуск зовнішніх програм або скриптів під час обробки веб-запитів.</w:t>
      </w:r>
    </w:p>
    <w:p w14:paraId="3A5B5058" w14:textId="77777777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 xml:space="preserve">Використання різноманітних мов програмування (наприклад, </w:t>
      </w:r>
      <w:proofErr w:type="spellStart"/>
      <w:r w:rsidRPr="00E73405">
        <w:rPr>
          <w:bCs/>
          <w:lang w:val="uk-UA"/>
        </w:rPr>
        <w:t>Perl</w:t>
      </w:r>
      <w:proofErr w:type="spellEnd"/>
      <w:r w:rsidRPr="00E73405">
        <w:rPr>
          <w:bCs/>
          <w:lang w:val="uk-UA"/>
        </w:rPr>
        <w:t xml:space="preserve">, </w:t>
      </w:r>
      <w:proofErr w:type="spellStart"/>
      <w:r w:rsidRPr="00E73405">
        <w:rPr>
          <w:bCs/>
          <w:lang w:val="uk-UA"/>
        </w:rPr>
        <w:t>Python</w:t>
      </w:r>
      <w:proofErr w:type="spellEnd"/>
      <w:r w:rsidRPr="00E73405">
        <w:rPr>
          <w:bCs/>
          <w:lang w:val="uk-UA"/>
        </w:rPr>
        <w:t>, або інших), щоб генерувати динамічний вміст веб-сторінок.</w:t>
      </w:r>
    </w:p>
    <w:p w14:paraId="2D9C2707" w14:textId="5C261709" w:rsidR="00E73405" w:rsidRPr="00E73405" w:rsidRDefault="00E73405" w:rsidP="00E73405">
      <w:pPr>
        <w:pStyle w:val="af0"/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Додавання інтерактивності до веб-сайту через виконання серверних скриптів.</w:t>
      </w:r>
    </w:p>
    <w:p w14:paraId="2F765ED3" w14:textId="77777777" w:rsidR="00E73405" w:rsidRPr="00E73405" w:rsidRDefault="00E73405" w:rsidP="00E73405">
      <w:pPr>
        <w:pStyle w:val="af0"/>
        <w:numPr>
          <w:ilvl w:val="0"/>
          <w:numId w:val="33"/>
        </w:numPr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Які режими роботи PHP ви можете назвати?</w:t>
      </w:r>
    </w:p>
    <w:p w14:paraId="4A80321A" w14:textId="77777777" w:rsidR="00E73405" w:rsidRPr="00E73405" w:rsidRDefault="00E73405" w:rsidP="00E73405">
      <w:pPr>
        <w:pStyle w:val="af0"/>
        <w:spacing w:after="176" w:line="270" w:lineRule="auto"/>
        <w:rPr>
          <w:bCs/>
          <w:lang/>
        </w:rPr>
      </w:pPr>
      <w:r w:rsidRPr="00E73405">
        <w:rPr>
          <w:bCs/>
          <w:lang/>
        </w:rPr>
        <w:t>Вбудований режим (Embedded mode): PHP вбудовується безпосередньо в HTML-код веб-сторінки та виконується при завантаженні сторінки.</w:t>
      </w:r>
    </w:p>
    <w:p w14:paraId="5D087DF8" w14:textId="330EF7BF" w:rsidR="00E73405" w:rsidRPr="00E73405" w:rsidRDefault="00E73405" w:rsidP="00E73405">
      <w:pPr>
        <w:pStyle w:val="af0"/>
        <w:spacing w:after="176" w:line="270" w:lineRule="auto"/>
        <w:rPr>
          <w:bCs/>
          <w:lang/>
        </w:rPr>
      </w:pPr>
      <w:r w:rsidRPr="00E73405">
        <w:rPr>
          <w:bCs/>
          <w:lang/>
        </w:rPr>
        <w:t>Серверний режим (Server mode): PHP працює як веб-серверний модуль чи самостійний сервер, обробляючи запити та повертаючи результати веб-запитів.</w:t>
      </w:r>
    </w:p>
    <w:p w14:paraId="29D589B5" w14:textId="77777777" w:rsidR="00E73405" w:rsidRPr="00E73405" w:rsidRDefault="00E73405" w:rsidP="00E73405">
      <w:pPr>
        <w:pStyle w:val="af0"/>
        <w:numPr>
          <w:ilvl w:val="0"/>
          <w:numId w:val="33"/>
        </w:numPr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>Яка особливість роботи PHP в режимі CGI?</w:t>
      </w:r>
    </w:p>
    <w:p w14:paraId="1AC35D8B" w14:textId="743F8082" w:rsidR="00E73405" w:rsidRPr="00E73405" w:rsidRDefault="00E73405" w:rsidP="00E73405">
      <w:pPr>
        <w:pStyle w:val="af0"/>
        <w:spacing w:after="176" w:line="270" w:lineRule="auto"/>
        <w:rPr>
          <w:bCs/>
          <w:lang/>
        </w:rPr>
      </w:pPr>
      <w:r w:rsidRPr="00E73405">
        <w:rPr>
          <w:bCs/>
          <w:lang/>
        </w:rPr>
        <w:t>. В режимі CGI (Common Gateway Interface) PHP працює як скрипт, який обробляє запити веб-сервера. Кожен HTTP-запит на виконання PHP-скрипта викликає новий процес, що може призводити до значної витрати ресурсів сервера.</w:t>
      </w:r>
    </w:p>
    <w:p w14:paraId="53E86222" w14:textId="77777777" w:rsidR="00E73405" w:rsidRPr="00E73405" w:rsidRDefault="00E73405" w:rsidP="00E73405">
      <w:pPr>
        <w:pStyle w:val="af0"/>
        <w:numPr>
          <w:ilvl w:val="0"/>
          <w:numId w:val="33"/>
        </w:numPr>
        <w:spacing w:after="176" w:line="270" w:lineRule="auto"/>
        <w:rPr>
          <w:bCs/>
          <w:lang w:val="uk-UA"/>
        </w:rPr>
      </w:pPr>
      <w:r w:rsidRPr="00E73405">
        <w:rPr>
          <w:bCs/>
          <w:lang w:val="uk-UA"/>
        </w:rPr>
        <w:t xml:space="preserve">Чи можливо перенести CGI-застосування на мові С++ з платформи Windows на </w:t>
      </w:r>
      <w:proofErr w:type="spellStart"/>
      <w:r w:rsidRPr="00E73405">
        <w:rPr>
          <w:bCs/>
          <w:lang w:val="uk-UA"/>
        </w:rPr>
        <w:t>Linux</w:t>
      </w:r>
      <w:proofErr w:type="spellEnd"/>
      <w:r w:rsidRPr="00E73405">
        <w:rPr>
          <w:bCs/>
          <w:lang w:val="uk-UA"/>
        </w:rPr>
        <w:t>. Коротко поясніть як і чому?</w:t>
      </w:r>
    </w:p>
    <w:p w14:paraId="3D3F631C" w14:textId="7915CFCD" w:rsidR="006927A4" w:rsidRPr="00E73405" w:rsidRDefault="00E73405" w:rsidP="00E73405">
      <w:pPr>
        <w:ind w:left="708"/>
      </w:pPr>
      <w:r w:rsidRPr="00E73405">
        <w:t xml:space="preserve">Так, </w:t>
      </w:r>
      <w:proofErr w:type="spellStart"/>
      <w:r w:rsidRPr="00E73405">
        <w:t>можна</w:t>
      </w:r>
      <w:proofErr w:type="spellEnd"/>
      <w:r w:rsidRPr="00E73405">
        <w:t xml:space="preserve"> перенести CGI-</w:t>
      </w:r>
      <w:proofErr w:type="spellStart"/>
      <w:r w:rsidRPr="00E73405">
        <w:t>застосування</w:t>
      </w:r>
      <w:proofErr w:type="spellEnd"/>
      <w:r w:rsidRPr="00E73405">
        <w:t xml:space="preserve"> на </w:t>
      </w:r>
      <w:proofErr w:type="spellStart"/>
      <w:r w:rsidRPr="00E73405">
        <w:t>мові</w:t>
      </w:r>
      <w:proofErr w:type="spellEnd"/>
      <w:r w:rsidRPr="00E73405">
        <w:t xml:space="preserve"> C++ з Windows на Linux. Для </w:t>
      </w:r>
      <w:proofErr w:type="spellStart"/>
      <w:r w:rsidRPr="00E73405">
        <w:t>цього</w:t>
      </w:r>
      <w:proofErr w:type="spellEnd"/>
      <w:r w:rsidRPr="00E73405">
        <w:t xml:space="preserve"> </w:t>
      </w:r>
      <w:proofErr w:type="spellStart"/>
      <w:r w:rsidRPr="00E73405">
        <w:t>потрібно</w:t>
      </w:r>
      <w:proofErr w:type="spellEnd"/>
      <w:r w:rsidRPr="00E73405">
        <w:t xml:space="preserve"> </w:t>
      </w:r>
      <w:proofErr w:type="spellStart"/>
      <w:r w:rsidRPr="00E73405">
        <w:t>перекомпілювати</w:t>
      </w:r>
      <w:proofErr w:type="spellEnd"/>
      <w:r w:rsidRPr="00E73405">
        <w:t xml:space="preserve"> </w:t>
      </w:r>
      <w:proofErr w:type="spellStart"/>
      <w:r w:rsidRPr="00E73405">
        <w:t>вихідний</w:t>
      </w:r>
      <w:proofErr w:type="spellEnd"/>
      <w:r w:rsidRPr="00E73405">
        <w:t xml:space="preserve"> код на Linux, </w:t>
      </w:r>
      <w:proofErr w:type="spellStart"/>
      <w:r w:rsidRPr="00E73405">
        <w:t>врахувати</w:t>
      </w:r>
      <w:proofErr w:type="spellEnd"/>
      <w:r w:rsidRPr="00E73405">
        <w:t xml:space="preserve"> </w:t>
      </w:r>
      <w:proofErr w:type="spellStart"/>
      <w:r w:rsidRPr="00E73405">
        <w:t>різниці</w:t>
      </w:r>
      <w:proofErr w:type="spellEnd"/>
      <w:r w:rsidRPr="00E73405">
        <w:t xml:space="preserve"> в </w:t>
      </w:r>
      <w:proofErr w:type="spellStart"/>
      <w:r w:rsidRPr="00E73405">
        <w:t>системних</w:t>
      </w:r>
      <w:proofErr w:type="spellEnd"/>
      <w:r w:rsidRPr="00E73405">
        <w:t xml:space="preserve"> </w:t>
      </w:r>
      <w:proofErr w:type="spellStart"/>
      <w:r w:rsidRPr="00E73405">
        <w:t>викликах</w:t>
      </w:r>
      <w:proofErr w:type="spellEnd"/>
      <w:r w:rsidRPr="00E73405">
        <w:t xml:space="preserve">, </w:t>
      </w:r>
      <w:proofErr w:type="spellStart"/>
      <w:r w:rsidRPr="00E73405">
        <w:t>забезпечити</w:t>
      </w:r>
      <w:proofErr w:type="spellEnd"/>
      <w:r w:rsidRPr="00E73405">
        <w:t xml:space="preserve"> </w:t>
      </w:r>
      <w:proofErr w:type="spellStart"/>
      <w:r w:rsidRPr="00E73405">
        <w:t>доступність</w:t>
      </w:r>
      <w:proofErr w:type="spellEnd"/>
      <w:r w:rsidRPr="00E73405">
        <w:t xml:space="preserve"> </w:t>
      </w:r>
      <w:proofErr w:type="spellStart"/>
      <w:r w:rsidRPr="00E73405">
        <w:t>бібліотек</w:t>
      </w:r>
      <w:proofErr w:type="spellEnd"/>
      <w:r w:rsidRPr="00E73405">
        <w:t xml:space="preserve"> та правильно </w:t>
      </w:r>
      <w:proofErr w:type="spellStart"/>
      <w:r w:rsidRPr="00E73405">
        <w:t>налаштувати</w:t>
      </w:r>
      <w:proofErr w:type="spellEnd"/>
      <w:r w:rsidRPr="00E73405">
        <w:t xml:space="preserve"> веб-сервер.</w:t>
      </w:r>
    </w:p>
    <w:sectPr w:rsidR="006927A4" w:rsidRPr="00E73405" w:rsidSect="00416133">
      <w:footerReference w:type="default" r:id="rId10"/>
      <w:footerReference w:type="first" r:id="rId11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7F3D" w14:textId="77777777" w:rsidR="00E634D3" w:rsidRDefault="00E634D3">
      <w:r>
        <w:separator/>
      </w:r>
    </w:p>
  </w:endnote>
  <w:endnote w:type="continuationSeparator" w:id="0">
    <w:p w14:paraId="6AAE693D" w14:textId="77777777" w:rsidR="00E634D3" w:rsidRDefault="00E6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C11D73F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A47FAC">
            <w:rPr>
              <w:i/>
              <w:sz w:val="36"/>
              <w:szCs w:val="36"/>
              <w:lang w:val="en-US"/>
            </w:rPr>
            <w:t>10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225E2AA4" w:rsidR="00B9437C" w:rsidRPr="00D3763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E73405">
            <w:rPr>
              <w:rFonts w:ascii="Times New Roman" w:hAnsi="Times New Roman" w:cs="Times New Roman"/>
              <w:sz w:val="44"/>
              <w:szCs w:val="20"/>
              <w:lang w:val="ru-RU"/>
            </w:rPr>
            <w:t>2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28AF8CC9" w:rsidR="00B9437C" w:rsidRPr="00F039C7" w:rsidRDefault="00A47FA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Буба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7E0599B8" w:rsidR="00B9437C" w:rsidRPr="00A47FAC" w:rsidRDefault="00E73405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E73405">
            <w:rPr>
              <w:rFonts w:ascii="Times New Roman" w:hAnsi="Times New Roman" w:cs="Times New Roman"/>
              <w:sz w:val="28"/>
              <w:szCs w:val="22"/>
            </w:rPr>
            <w:t>Перевірка роботи CGI-застосувань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4CB95C33" w:rsidR="00B9437C" w:rsidRPr="00F039C7" w:rsidRDefault="00D37637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3E42" w14:textId="77777777" w:rsidR="00E634D3" w:rsidRDefault="00E634D3">
      <w:r>
        <w:separator/>
      </w:r>
    </w:p>
  </w:footnote>
  <w:footnote w:type="continuationSeparator" w:id="0">
    <w:p w14:paraId="6BB10999" w14:textId="77777777" w:rsidR="00E634D3" w:rsidRDefault="00E63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7" w15:restartNumberingAfterBreak="0">
    <w:nsid w:val="699D7EFC"/>
    <w:multiLevelType w:val="hybridMultilevel"/>
    <w:tmpl w:val="C8DE9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4825639">
    <w:abstractNumId w:val="23"/>
  </w:num>
  <w:num w:numId="2" w16cid:durableId="1052996554">
    <w:abstractNumId w:val="7"/>
  </w:num>
  <w:num w:numId="3" w16cid:durableId="540942386">
    <w:abstractNumId w:val="0"/>
  </w:num>
  <w:num w:numId="4" w16cid:durableId="1957642009">
    <w:abstractNumId w:val="31"/>
  </w:num>
  <w:num w:numId="5" w16cid:durableId="1026364716">
    <w:abstractNumId w:val="26"/>
  </w:num>
  <w:num w:numId="6" w16cid:durableId="862400488">
    <w:abstractNumId w:val="19"/>
  </w:num>
  <w:num w:numId="7" w16cid:durableId="701901825">
    <w:abstractNumId w:val="30"/>
  </w:num>
  <w:num w:numId="8" w16cid:durableId="564881505">
    <w:abstractNumId w:val="3"/>
  </w:num>
  <w:num w:numId="9" w16cid:durableId="1639991451">
    <w:abstractNumId w:val="10"/>
  </w:num>
  <w:num w:numId="10" w16cid:durableId="1983149167">
    <w:abstractNumId w:val="1"/>
  </w:num>
  <w:num w:numId="11" w16cid:durableId="1191606374">
    <w:abstractNumId w:val="14"/>
  </w:num>
  <w:num w:numId="12" w16cid:durableId="726074463">
    <w:abstractNumId w:val="17"/>
  </w:num>
  <w:num w:numId="13" w16cid:durableId="504055202">
    <w:abstractNumId w:val="22"/>
  </w:num>
  <w:num w:numId="14" w16cid:durableId="131287054">
    <w:abstractNumId w:val="8"/>
  </w:num>
  <w:num w:numId="15" w16cid:durableId="2043284829">
    <w:abstractNumId w:val="12"/>
  </w:num>
  <w:num w:numId="16" w16cid:durableId="765884975">
    <w:abstractNumId w:val="32"/>
  </w:num>
  <w:num w:numId="17" w16cid:durableId="770853643">
    <w:abstractNumId w:val="18"/>
  </w:num>
  <w:num w:numId="18" w16cid:durableId="744886350">
    <w:abstractNumId w:val="2"/>
  </w:num>
  <w:num w:numId="19" w16cid:durableId="908854834">
    <w:abstractNumId w:val="28"/>
  </w:num>
  <w:num w:numId="20" w16cid:durableId="1871214256">
    <w:abstractNumId w:val="25"/>
  </w:num>
  <w:num w:numId="21" w16cid:durableId="2076970568">
    <w:abstractNumId w:val="13"/>
  </w:num>
  <w:num w:numId="22" w16cid:durableId="1489860223">
    <w:abstractNumId w:val="6"/>
  </w:num>
  <w:num w:numId="23" w16cid:durableId="1486165175">
    <w:abstractNumId w:val="21"/>
  </w:num>
  <w:num w:numId="24" w16cid:durableId="1787239487">
    <w:abstractNumId w:val="15"/>
  </w:num>
  <w:num w:numId="25" w16cid:durableId="1042941226">
    <w:abstractNumId w:val="24"/>
  </w:num>
  <w:num w:numId="26" w16cid:durableId="1485194403">
    <w:abstractNumId w:val="16"/>
  </w:num>
  <w:num w:numId="27" w16cid:durableId="1720477418">
    <w:abstractNumId w:val="11"/>
  </w:num>
  <w:num w:numId="28" w16cid:durableId="500850773">
    <w:abstractNumId w:val="4"/>
  </w:num>
  <w:num w:numId="29" w16cid:durableId="185875675">
    <w:abstractNumId w:val="29"/>
  </w:num>
  <w:num w:numId="30" w16cid:durableId="1088816040">
    <w:abstractNumId w:val="9"/>
  </w:num>
  <w:num w:numId="31" w16cid:durableId="1158687557">
    <w:abstractNumId w:val="20"/>
  </w:num>
  <w:num w:numId="32" w16cid:durableId="634799917">
    <w:abstractNumId w:val="5"/>
  </w:num>
  <w:num w:numId="33" w16cid:durableId="1364480154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4A8F"/>
    <w:rsid w:val="002E682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545E6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5945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6264"/>
    <w:rsid w:val="0085661D"/>
    <w:rsid w:val="0086099C"/>
    <w:rsid w:val="00865D95"/>
    <w:rsid w:val="008801B4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47FAC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5D8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4F44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3489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634D3"/>
    <w:rsid w:val="00E73405"/>
    <w:rsid w:val="00E9156E"/>
    <w:rsid w:val="00E92E6A"/>
    <w:rsid w:val="00E979D0"/>
    <w:rsid w:val="00EA1FA5"/>
    <w:rsid w:val="00EA76C9"/>
    <w:rsid w:val="00EA7B72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722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/>
  <cp:keywords/>
  <dc:description/>
  <cp:lastModifiedBy>Дима</cp:lastModifiedBy>
  <cp:revision>36</cp:revision>
  <cp:lastPrinted>2023-02-19T10:54:00Z</cp:lastPrinted>
  <dcterms:created xsi:type="dcterms:W3CDTF">2023-09-06T11:23:00Z</dcterms:created>
  <dcterms:modified xsi:type="dcterms:W3CDTF">2024-01-04T15:16:00Z</dcterms:modified>
</cp:coreProperties>
</file>